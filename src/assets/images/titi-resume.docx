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184F47" w14:paraId="54EB4FF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1340BC6" w14:textId="2EC01E3D" w:rsidR="007A0F44" w:rsidRPr="00C31501" w:rsidRDefault="003855EB" w:rsidP="00174A87">
            <w:pPr>
              <w:pStyle w:val="Title"/>
              <w:rPr>
                <w:b/>
                <w:bCs/>
                <w:lang w:val="fr-FR"/>
              </w:rPr>
            </w:pPr>
            <w:r w:rsidRPr="00C31501">
              <w:rPr>
                <w:b/>
                <w:bCs/>
                <w:lang w:val="fr-FR"/>
              </w:rPr>
              <w:t>Titi</w:t>
            </w:r>
            <w:r w:rsidR="00C31501" w:rsidRPr="00C31501">
              <w:rPr>
                <w:b/>
                <w:bCs/>
                <w:lang w:val="fr-FR"/>
              </w:rPr>
              <w:t xml:space="preserve"> Arigbe</w:t>
            </w:r>
          </w:p>
          <w:p w14:paraId="24B484FF" w14:textId="5574A3C0" w:rsidR="007A0F44" w:rsidRPr="00C31501" w:rsidRDefault="00C53932" w:rsidP="00C31501">
            <w:pPr>
              <w:pStyle w:val="Title"/>
              <w:rPr>
                <w:sz w:val="50"/>
                <w:szCs w:val="50"/>
                <w:lang w:val="fr-FR"/>
              </w:rPr>
            </w:pPr>
            <w:r>
              <w:rPr>
                <w:sz w:val="50"/>
                <w:szCs w:val="50"/>
                <w:lang w:val="fr-FR"/>
              </w:rPr>
              <w:t>Product designer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C5EEADA" w14:textId="29C6092C" w:rsidR="007A0F44" w:rsidRPr="008E6650" w:rsidRDefault="00000000" w:rsidP="00174A87">
            <w:pPr>
              <w:pStyle w:val="ContactInfo"/>
              <w:rPr>
                <w:lang w:val="fr-FR"/>
              </w:rPr>
            </w:pPr>
            <w:sdt>
              <w:sdtPr>
                <w:rPr>
                  <w:lang w:val="fr-FR"/>
                </w:rPr>
                <w:alias w:val="Enter address:"/>
                <w:tag w:val="Enter address:"/>
                <w:id w:val="-989020281"/>
                <w:placeholder>
                  <w:docPart w:val="839F4E87A17E46A6932FB01C2A62203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3855EB" w:rsidRPr="008E6650">
                  <w:rPr>
                    <w:lang w:val="fr-FR"/>
                  </w:rPr>
                  <w:t>Blk K, Mint Estate, Ajah, Lekki, Lagos</w:t>
                </w:r>
              </w:sdtContent>
            </w:sdt>
            <w:r w:rsidR="007A0F44" w:rsidRPr="008E6650">
              <w:rPr>
                <w:lang w:val="fr-FR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A3A4B4" wp14:editId="65F23D9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66EA4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647A39" w14:textId="1A8F37DB" w:rsidR="007A0F44" w:rsidRPr="008E6650" w:rsidRDefault="00000000" w:rsidP="00174A87">
            <w:pPr>
              <w:pStyle w:val="ContactInfo"/>
              <w:rPr>
                <w:lang w:val="fr-FR"/>
              </w:rPr>
            </w:pPr>
            <w:sdt>
              <w:sdtPr>
                <w:rPr>
                  <w:lang w:val="fr-FR"/>
                </w:rPr>
                <w:alias w:val="Enter phone:"/>
                <w:tag w:val="Enter phone:"/>
                <w:id w:val="381135673"/>
                <w:placeholder>
                  <w:docPart w:val="E4BD83DB30B04819B93323FEB3F9787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3855EB" w:rsidRPr="008E6650">
                  <w:rPr>
                    <w:lang w:val="fr-FR"/>
                  </w:rPr>
                  <w:t>+234 812 661 2417</w:t>
                </w:r>
              </w:sdtContent>
            </w:sdt>
            <w:r w:rsidR="007A0F44" w:rsidRPr="008E6650">
              <w:rPr>
                <w:lang w:val="fr-FR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930DC03" wp14:editId="02752DF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EFC1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9B1AC0E" w14:textId="31F09AEB" w:rsidR="007A0F44" w:rsidRPr="008E6650" w:rsidRDefault="00000000" w:rsidP="00174A87">
            <w:pPr>
              <w:pStyle w:val="ContactInfo"/>
              <w:rPr>
                <w:lang w:val="fr-FR"/>
              </w:rPr>
            </w:pPr>
            <w:sdt>
              <w:sdtPr>
                <w:rPr>
                  <w:lang w:val="fr-FR"/>
                </w:rPr>
                <w:alias w:val="Enter email:"/>
                <w:tag w:val="Enter email:"/>
                <w:id w:val="479813182"/>
                <w:placeholder>
                  <w:docPart w:val="CA356844191F4603B6886B3E99DF673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3855EB" w:rsidRPr="008E6650">
                  <w:rPr>
                    <w:lang w:val="fr-FR"/>
                  </w:rPr>
                  <w:t>Ebi.titi96@gmail.com</w:t>
                </w:r>
              </w:sdtContent>
            </w:sdt>
            <w:r w:rsidR="007A0F44" w:rsidRPr="008E6650">
              <w:rPr>
                <w:lang w:val="fr-FR"/>
              </w:rPr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4722703" wp14:editId="0A4F91B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CC908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614541B" w14:textId="69794E64" w:rsidR="007A0F44" w:rsidRPr="008E6650" w:rsidRDefault="00000000" w:rsidP="00174A87">
            <w:pPr>
              <w:pStyle w:val="ContactInfo"/>
              <w:rPr>
                <w:lang w:val="fr-FR"/>
              </w:rPr>
            </w:pPr>
            <w:sdt>
              <w:sdtPr>
                <w:rPr>
                  <w:lang w:val="fr-FR"/>
                </w:rPr>
                <w:alias w:val="Enter Twitter/blog/portfolio:"/>
                <w:tag w:val="Enter Twitter/blog/portfolio:"/>
                <w:id w:val="1198669372"/>
                <w:placeholder>
                  <w:docPart w:val="F10AE43114C1424A9546BA66E05410B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3855EB" w:rsidRPr="008E6650">
                  <w:rPr>
                    <w:lang w:val="fr-FR"/>
                  </w:rPr>
                  <w:t>dribbble.com/oteetee</w:t>
                </w:r>
              </w:sdtContent>
            </w:sdt>
            <w:r w:rsidR="007A0F44" w:rsidRPr="008E6650">
              <w:rPr>
                <w:lang w:val="fr-FR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D93456F" wp14:editId="25DB8F4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4A642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6246C9A7" w14:textId="3D57EC45" w:rsidR="00A77B4D" w:rsidRPr="008E6650" w:rsidRDefault="00A77B4D" w:rsidP="007850D1">
      <w:pPr>
        <w:rPr>
          <w:lang w:val="fr-FR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DD9616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0B306C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B6932C" wp14:editId="4238E23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F38C0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F17C479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03EC27C683D3442394A04B0FE7EC4433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FBAB3BA" w14:textId="541C5A41" w:rsidR="00DB1D57" w:rsidRPr="00CE5348" w:rsidRDefault="00DB1D57" w:rsidP="00CE5348">
      <w:pPr>
        <w:pStyle w:val="Heading2"/>
        <w:rPr>
          <w:rStyle w:val="Emphasis"/>
        </w:rPr>
      </w:pPr>
      <w:r>
        <w:t>BSc.</w:t>
      </w:r>
      <w:r w:rsidR="007C0E0E" w:rsidRPr="00565B06">
        <w:t xml:space="preserve"> </w:t>
      </w:r>
      <w:r>
        <w:t>Petroleum Engineering</w:t>
      </w:r>
      <w:r w:rsidR="007C0E0E" w:rsidRPr="00565B06">
        <w:t xml:space="preserve">| </w:t>
      </w:r>
      <w:r>
        <w:rPr>
          <w:rStyle w:val="Emphasis"/>
        </w:rPr>
        <w:t>University of Ibadan</w:t>
      </w:r>
      <w:r w:rsidR="00CE5348">
        <w:rPr>
          <w:rStyle w:val="Emphasis"/>
        </w:rPr>
        <w:t xml:space="preserve">                                  </w:t>
      </w:r>
      <w:r w:rsidR="00CE5348" w:rsidRPr="00CE5348">
        <w:rPr>
          <w:rStyle w:val="Emphasis"/>
          <w:b w:val="0"/>
          <w:bCs/>
          <w:sz w:val="22"/>
          <w:szCs w:val="22"/>
        </w:rPr>
        <w:t>(</w:t>
      </w:r>
      <w:r w:rsidRPr="00CE5348">
        <w:rPr>
          <w:rStyle w:val="Emphasis"/>
          <w:b w:val="0"/>
          <w:bCs/>
          <w:sz w:val="22"/>
          <w:szCs w:val="22"/>
        </w:rPr>
        <w:t>2014</w:t>
      </w:r>
      <w:r w:rsidR="007C0E0E" w:rsidRPr="00CE5348">
        <w:rPr>
          <w:rStyle w:val="Emphasis"/>
          <w:b w:val="0"/>
          <w:bCs/>
          <w:sz w:val="22"/>
          <w:szCs w:val="22"/>
        </w:rPr>
        <w:t xml:space="preserve"> – </w:t>
      </w:r>
      <w:r w:rsidRPr="00CE5348">
        <w:rPr>
          <w:rStyle w:val="Emphasis"/>
          <w:b w:val="0"/>
          <w:bCs/>
          <w:sz w:val="22"/>
          <w:szCs w:val="22"/>
        </w:rPr>
        <w:t>2018</w:t>
      </w:r>
      <w:r w:rsidR="00CE5348" w:rsidRPr="00CE5348">
        <w:rPr>
          <w:rStyle w:val="Emphasis"/>
          <w:b w:val="0"/>
          <w:bCs/>
          <w:sz w:val="22"/>
          <w:szCs w:val="22"/>
        </w:rPr>
        <w:t>)</w:t>
      </w:r>
    </w:p>
    <w:p w14:paraId="4D1A7B71" w14:textId="0624FD76" w:rsidR="00CE5348" w:rsidRDefault="00CE5348" w:rsidP="00CE5348">
      <w:pPr>
        <w:pStyle w:val="Heading2"/>
      </w:pPr>
      <w:r w:rsidRPr="00CE5348">
        <w:rPr>
          <w:rFonts w:cstheme="majorHAnsi"/>
        </w:rPr>
        <w:t xml:space="preserve">Learn Figma User Interface Design Essentials </w:t>
      </w:r>
      <w:r w:rsidRPr="00565B06">
        <w:t xml:space="preserve">| </w:t>
      </w:r>
      <w:r>
        <w:rPr>
          <w:rStyle w:val="Emphasis"/>
        </w:rPr>
        <w:t xml:space="preserve">Skillshare                           </w:t>
      </w:r>
      <w:r w:rsidR="0031529F">
        <w:rPr>
          <w:rStyle w:val="Emphasis"/>
        </w:rPr>
        <w:t xml:space="preserve"> </w:t>
      </w:r>
      <w:r>
        <w:rPr>
          <w:rStyle w:val="Emphasis"/>
        </w:rPr>
        <w:t xml:space="preserve">     </w:t>
      </w:r>
      <w:r w:rsidRPr="0031529F">
        <w:rPr>
          <w:rStyle w:val="Emphasis"/>
          <w:b w:val="0"/>
          <w:bCs/>
          <w:sz w:val="22"/>
          <w:szCs w:val="22"/>
        </w:rPr>
        <w:t>(2019)</w:t>
      </w:r>
    </w:p>
    <w:p w14:paraId="4A0BF43D" w14:textId="128BADE0" w:rsidR="00CE5348" w:rsidRPr="00CE5348" w:rsidRDefault="00CE5348" w:rsidP="00CE5348">
      <w:pPr>
        <w:pStyle w:val="Heading2"/>
        <w:rPr>
          <w:rStyle w:val="Emphasis"/>
          <w:iCs w:val="0"/>
        </w:rPr>
      </w:pPr>
      <w:r w:rsidRPr="00CE5348">
        <w:rPr>
          <w:rFonts w:cstheme="majorHAnsi"/>
        </w:rPr>
        <w:t xml:space="preserve">She Code Africa Mentoring Program </w:t>
      </w:r>
      <w:r w:rsidRPr="00565B06">
        <w:t xml:space="preserve">| </w:t>
      </w:r>
      <w:r w:rsidRPr="00CE5348">
        <w:rPr>
          <w:rStyle w:val="Emphasis"/>
        </w:rPr>
        <w:t>Certification in UI/UX Design</w:t>
      </w:r>
      <w:r>
        <w:rPr>
          <w:rStyle w:val="Emphasis"/>
        </w:rPr>
        <w:t xml:space="preserve">        </w:t>
      </w:r>
      <w:r w:rsidR="0031529F">
        <w:rPr>
          <w:rStyle w:val="Emphasis"/>
        </w:rPr>
        <w:t xml:space="preserve"> </w:t>
      </w:r>
      <w:r>
        <w:rPr>
          <w:rStyle w:val="Emphasis"/>
        </w:rPr>
        <w:t xml:space="preserve">   </w:t>
      </w:r>
      <w:r w:rsidRPr="00CE5348">
        <w:rPr>
          <w:rStyle w:val="Emphasis"/>
          <w:b w:val="0"/>
          <w:bCs/>
        </w:rPr>
        <w:t xml:space="preserve"> </w:t>
      </w:r>
      <w:r w:rsidRPr="0031529F">
        <w:rPr>
          <w:rStyle w:val="Emphasis"/>
          <w:b w:val="0"/>
          <w:bCs/>
          <w:sz w:val="22"/>
          <w:szCs w:val="22"/>
        </w:rPr>
        <w:t>(2020)</w:t>
      </w:r>
    </w:p>
    <w:p w14:paraId="19E4FF68" w14:textId="7C18630B" w:rsidR="00DB1D57" w:rsidRPr="00565B06" w:rsidRDefault="00DB1D57" w:rsidP="00DB1D57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4DDF65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ABCC5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B4A3829" wp14:editId="095945E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E464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CA3EF4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A0EFACE813FC46FE91898CDAAF7312C9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23FA645" w14:textId="66DB4E42" w:rsidR="005E088C" w:rsidRPr="00565B06" w:rsidRDefault="00314B14" w:rsidP="00B47E1E">
      <w:pPr>
        <w:pStyle w:val="Heading2"/>
      </w:pPr>
      <w:r>
        <w:t xml:space="preserve">Lead </w:t>
      </w:r>
      <w:r w:rsidR="00DD1498">
        <w:t>Product</w:t>
      </w:r>
      <w:r w:rsidR="00DB1D57">
        <w:t xml:space="preserve"> Designer</w:t>
      </w:r>
      <w:r w:rsidR="005E088C" w:rsidRPr="00565B06">
        <w:t xml:space="preserve"> | </w:t>
      </w:r>
      <w:r w:rsidR="00DB1D57">
        <w:rPr>
          <w:rStyle w:val="Emphasis"/>
        </w:rPr>
        <w:t>Suretree Systems</w:t>
      </w:r>
      <w:r w:rsidR="00184F47">
        <w:rPr>
          <w:rStyle w:val="Emphasis"/>
        </w:rPr>
        <w:t>(Nairacompare)</w:t>
      </w:r>
    </w:p>
    <w:p w14:paraId="76D1B308" w14:textId="5EF6CFA2" w:rsidR="006B7791" w:rsidRDefault="006B7791" w:rsidP="008E6650">
      <w:pPr>
        <w:pStyle w:val="Heading3"/>
      </w:pPr>
      <w:r>
        <w:t xml:space="preserve">May 2022 – </w:t>
      </w:r>
      <w:r w:rsidR="004A4505">
        <w:t>To</w:t>
      </w:r>
      <w:r>
        <w:t xml:space="preserve"> date</w:t>
      </w:r>
    </w:p>
    <w:p w14:paraId="65CE3742" w14:textId="614B9C77" w:rsidR="006B7791" w:rsidRDefault="006B7791" w:rsidP="006B7791">
      <w:pPr>
        <w:pStyle w:val="ListParagraph"/>
        <w:numPr>
          <w:ilvl w:val="0"/>
          <w:numId w:val="16"/>
        </w:numPr>
      </w:pPr>
      <w:r>
        <w:t xml:space="preserve">Producing high-quality UX design solutions through wireframes, flow diagrams, </w:t>
      </w:r>
      <w:r w:rsidR="00C31501">
        <w:t>mood boards</w:t>
      </w:r>
      <w:r>
        <w:t>, and prototypes.</w:t>
      </w:r>
    </w:p>
    <w:p w14:paraId="0E1A00E3" w14:textId="2EC96ED9" w:rsidR="006B7791" w:rsidRDefault="006B7791" w:rsidP="006B7791">
      <w:pPr>
        <w:pStyle w:val="ListParagraph"/>
        <w:numPr>
          <w:ilvl w:val="0"/>
          <w:numId w:val="16"/>
        </w:numPr>
      </w:pPr>
      <w:r>
        <w:t xml:space="preserve">Collaborating with the </w:t>
      </w:r>
      <w:r w:rsidR="00DD1498">
        <w:t xml:space="preserve">product manager, engineering team, </w:t>
      </w:r>
      <w:r>
        <w:t xml:space="preserve">marketing team, </w:t>
      </w:r>
      <w:r w:rsidR="00DD1498">
        <w:t xml:space="preserve">and </w:t>
      </w:r>
      <w:r>
        <w:t xml:space="preserve">internal </w:t>
      </w:r>
      <w:r w:rsidR="00DD1498">
        <w:t>&amp;</w:t>
      </w:r>
      <w:r>
        <w:t xml:space="preserve"> external designers to ensure the creation and delivery of tailored </w:t>
      </w:r>
      <w:r w:rsidR="00CB3526">
        <w:t>user experiences</w:t>
      </w:r>
      <w:r>
        <w:t>.</w:t>
      </w:r>
    </w:p>
    <w:p w14:paraId="726F39D9" w14:textId="77777777" w:rsidR="006B7791" w:rsidRDefault="006B7791" w:rsidP="006B7791">
      <w:pPr>
        <w:pStyle w:val="ListParagraph"/>
        <w:numPr>
          <w:ilvl w:val="0"/>
          <w:numId w:val="16"/>
        </w:numPr>
      </w:pPr>
      <w:r>
        <w:t>Optimizing existing user interface designs.</w:t>
      </w:r>
    </w:p>
    <w:p w14:paraId="4311996C" w14:textId="0B848C79" w:rsidR="00DD1498" w:rsidRPr="00DD1498" w:rsidRDefault="00DD1498" w:rsidP="00DD1498">
      <w:pPr>
        <w:pStyle w:val="ListParagraph"/>
        <w:numPr>
          <w:ilvl w:val="0"/>
          <w:numId w:val="16"/>
        </w:numPr>
      </w:pPr>
      <w:r w:rsidRPr="00DD1498">
        <w:t>Upgrad</w:t>
      </w:r>
      <w:r>
        <w:t>ing</w:t>
      </w:r>
      <w:r w:rsidRPr="00DD1498">
        <w:t xml:space="preserve"> and maintain</w:t>
      </w:r>
      <w:r>
        <w:t>ing</w:t>
      </w:r>
      <w:r w:rsidRPr="00DD1498">
        <w:t xml:space="preserve"> existing applications and features.</w:t>
      </w:r>
    </w:p>
    <w:p w14:paraId="300B3205" w14:textId="0898961F" w:rsidR="006B7791" w:rsidRDefault="006B7791" w:rsidP="006B7791">
      <w:pPr>
        <w:pStyle w:val="ListParagraph"/>
        <w:numPr>
          <w:ilvl w:val="0"/>
          <w:numId w:val="16"/>
        </w:numPr>
      </w:pPr>
      <w:r>
        <w:t>Communicat</w:t>
      </w:r>
      <w:r w:rsidR="006D3DC9">
        <w:t>ing</w:t>
      </w:r>
      <w:r>
        <w:t xml:space="preserve"> with stakeholders to understand the business goals and objectives.</w:t>
      </w:r>
    </w:p>
    <w:p w14:paraId="3C108C2A" w14:textId="77777777" w:rsidR="00401A29" w:rsidRPr="00565B06" w:rsidRDefault="00401A29" w:rsidP="00401A29">
      <w:pPr>
        <w:pStyle w:val="ListParagraph"/>
      </w:pPr>
    </w:p>
    <w:p w14:paraId="6F28BEE5" w14:textId="6FAF8CD3" w:rsidR="005E088C" w:rsidRPr="00261BA6" w:rsidRDefault="006B7791" w:rsidP="00B47E1E">
      <w:pPr>
        <w:pStyle w:val="Heading2"/>
        <w:rPr>
          <w:lang w:val="en-GB"/>
        </w:rPr>
      </w:pPr>
      <w:r w:rsidRPr="00261BA6">
        <w:rPr>
          <w:lang w:val="en-GB"/>
        </w:rPr>
        <w:t>UI/UX Designer</w:t>
      </w:r>
      <w:r w:rsidR="005E088C" w:rsidRPr="00261BA6">
        <w:rPr>
          <w:lang w:val="en-GB"/>
        </w:rPr>
        <w:t xml:space="preserve"> | </w:t>
      </w:r>
      <w:r w:rsidRPr="00261BA6">
        <w:rPr>
          <w:rStyle w:val="Emphasis"/>
          <w:lang w:val="en-GB"/>
        </w:rPr>
        <w:t>Farmforte</w:t>
      </w:r>
    </w:p>
    <w:p w14:paraId="09304D95" w14:textId="13F1EF72" w:rsidR="005E088C" w:rsidRPr="00565B06" w:rsidRDefault="004A4505" w:rsidP="004F199F">
      <w:pPr>
        <w:pStyle w:val="Heading3"/>
      </w:pPr>
      <w:r>
        <w:t>Aug</w:t>
      </w:r>
      <w:r w:rsidR="006B7791">
        <w:t xml:space="preserve"> 2021</w:t>
      </w:r>
      <w:r w:rsidR="005E088C" w:rsidRPr="00565B06">
        <w:t xml:space="preserve"> – </w:t>
      </w:r>
      <w:r>
        <w:t>May</w:t>
      </w:r>
      <w:r w:rsidR="006B7791">
        <w:t xml:space="preserve"> 2022</w:t>
      </w:r>
    </w:p>
    <w:p w14:paraId="7C450B2F" w14:textId="59E36EE2" w:rsidR="006B7791" w:rsidRDefault="006B7791" w:rsidP="006B7791">
      <w:pPr>
        <w:pStyle w:val="ListParagraph"/>
        <w:numPr>
          <w:ilvl w:val="0"/>
          <w:numId w:val="18"/>
        </w:numPr>
      </w:pPr>
      <w:r>
        <w:t>Producing high-quality UI UX design through wireframes, visual and graphic designs, flow diagrams, storyboards, site maps and prototypes.</w:t>
      </w:r>
    </w:p>
    <w:p w14:paraId="56675391" w14:textId="097C42EA" w:rsidR="00DD1498" w:rsidRDefault="00DD1498" w:rsidP="00DD1498">
      <w:pPr>
        <w:numPr>
          <w:ilvl w:val="0"/>
          <w:numId w:val="18"/>
        </w:numPr>
        <w:shd w:val="clear" w:color="auto" w:fill="FFFFFF"/>
        <w:spacing w:after="75"/>
      </w:pPr>
      <w:r w:rsidRPr="00DD1498">
        <w:t>Designed new features</w:t>
      </w:r>
      <w:r>
        <w:t xml:space="preserve"> &amp; products and updated existing UI features</w:t>
      </w:r>
      <w:r w:rsidRPr="00DD1498">
        <w:t>.</w:t>
      </w:r>
    </w:p>
    <w:p w14:paraId="7685A200" w14:textId="5A97690D" w:rsidR="00A679CD" w:rsidRDefault="00A679CD" w:rsidP="006B7791">
      <w:pPr>
        <w:pStyle w:val="ListParagraph"/>
        <w:numPr>
          <w:ilvl w:val="0"/>
          <w:numId w:val="18"/>
        </w:numPr>
      </w:pPr>
      <w:r w:rsidRPr="00A679CD">
        <w:t>Execute</w:t>
      </w:r>
      <w:r>
        <w:t>d</w:t>
      </w:r>
      <w:r w:rsidRPr="00A679CD">
        <w:t xml:space="preserve"> design projects from concept to final hand-off to </w:t>
      </w:r>
      <w:r w:rsidR="004A4505" w:rsidRPr="00A679CD">
        <w:t>engineering.</w:t>
      </w:r>
    </w:p>
    <w:p w14:paraId="06EA7AE2" w14:textId="36B47733" w:rsidR="00A679CD" w:rsidRDefault="00A679CD" w:rsidP="006B7791">
      <w:pPr>
        <w:pStyle w:val="ListParagraph"/>
        <w:numPr>
          <w:ilvl w:val="0"/>
          <w:numId w:val="18"/>
        </w:numPr>
      </w:pPr>
      <w:r w:rsidRPr="00A679CD">
        <w:t>Us</w:t>
      </w:r>
      <w:r>
        <w:t xml:space="preserve">ed </w:t>
      </w:r>
      <w:r w:rsidRPr="00A679CD">
        <w:t xml:space="preserve">strong visual design skills with thoughtful, problem-solving UX skills and </w:t>
      </w:r>
      <w:r w:rsidR="004A4505">
        <w:t>user-centred</w:t>
      </w:r>
      <w:r w:rsidRPr="00A679CD">
        <w:t xml:space="preserve"> design principles to lead projects from start to finish across multiple </w:t>
      </w:r>
      <w:r w:rsidR="008E6650" w:rsidRPr="00A679CD">
        <w:t>platforms.</w:t>
      </w:r>
      <w:r w:rsidRPr="00A679CD">
        <w:t xml:space="preserve"> </w:t>
      </w:r>
    </w:p>
    <w:p w14:paraId="7FEC8D30" w14:textId="56F9D68A" w:rsidR="008E6650" w:rsidRDefault="006B7791" w:rsidP="008E6650">
      <w:pPr>
        <w:pStyle w:val="ListParagraph"/>
        <w:numPr>
          <w:ilvl w:val="0"/>
          <w:numId w:val="18"/>
        </w:numPr>
      </w:pPr>
      <w:r>
        <w:t xml:space="preserve">Gathered and </w:t>
      </w:r>
      <w:r w:rsidR="0089296B">
        <w:t>evaluated</w:t>
      </w:r>
      <w:r>
        <w:t xml:space="preserve"> user requirements in collaboration with product managers and engineers.</w:t>
      </w:r>
    </w:p>
    <w:p w14:paraId="5D367C29" w14:textId="77777777" w:rsidR="008E6650" w:rsidRPr="00A5309D" w:rsidRDefault="008E6650" w:rsidP="008E6650">
      <w:pPr>
        <w:pStyle w:val="Heading2"/>
        <w:rPr>
          <w:lang w:val="en-GB"/>
        </w:rPr>
      </w:pPr>
      <w:r w:rsidRPr="00A5309D">
        <w:rPr>
          <w:lang w:val="en-GB"/>
        </w:rPr>
        <w:t xml:space="preserve">UI/UX Designer | </w:t>
      </w:r>
      <w:r w:rsidRPr="00A5309D">
        <w:rPr>
          <w:rStyle w:val="Emphasis"/>
          <w:lang w:val="en-GB"/>
        </w:rPr>
        <w:t>Lucid R</w:t>
      </w:r>
      <w:r>
        <w:rPr>
          <w:rStyle w:val="Emphasis"/>
          <w:lang w:val="en-GB"/>
        </w:rPr>
        <w:t>ay Limited</w:t>
      </w:r>
    </w:p>
    <w:p w14:paraId="0E461C45" w14:textId="77777777" w:rsidR="008E6650" w:rsidRPr="00565B06" w:rsidRDefault="008E6650" w:rsidP="008E6650">
      <w:pPr>
        <w:pStyle w:val="Heading3"/>
      </w:pPr>
      <w:r>
        <w:t>Apr 2021</w:t>
      </w:r>
      <w:r w:rsidRPr="00565B06">
        <w:t xml:space="preserve"> – </w:t>
      </w:r>
      <w:r>
        <w:t>Aug 2021</w:t>
      </w:r>
    </w:p>
    <w:p w14:paraId="32B741B5" w14:textId="77777777" w:rsidR="008E6650" w:rsidRPr="000D336D" w:rsidRDefault="008E6650" w:rsidP="008E6650">
      <w:pPr>
        <w:pStyle w:val="Heading2"/>
        <w:numPr>
          <w:ilvl w:val="0"/>
          <w:numId w:val="19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0D336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Created high-quality UI/UX designs (Websites &amp; Mobile Applications), wireframes, prototypes etc.</w:t>
      </w:r>
    </w:p>
    <w:p w14:paraId="3B6090E6" w14:textId="77777777" w:rsidR="008E6650" w:rsidRDefault="008E6650" w:rsidP="008E6650">
      <w:pPr>
        <w:pStyle w:val="Heading2"/>
        <w:numPr>
          <w:ilvl w:val="0"/>
          <w:numId w:val="19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A679C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Stay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ed</w:t>
      </w:r>
      <w:r w:rsidRPr="00A679C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up to date with design trends, best practices, patterns, new capabilities, etc., and use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</w:t>
      </w:r>
      <w:r w:rsidRPr="00A679C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this knowledge to push the design system forward. </w:t>
      </w:r>
    </w:p>
    <w:p w14:paraId="5A599287" w14:textId="77777777" w:rsidR="008E6650" w:rsidRPr="008E6650" w:rsidRDefault="008E6650" w:rsidP="008E6650">
      <w:pPr>
        <w:pStyle w:val="Heading2"/>
        <w:numPr>
          <w:ilvl w:val="0"/>
          <w:numId w:val="19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0D336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Effectively and articulately communicate</w:t>
      </w:r>
      <w:r w:rsidRPr="000D336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d </w:t>
      </w:r>
      <w:r w:rsidRPr="000D336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design concepts and rationales.</w:t>
      </w:r>
    </w:p>
    <w:p w14:paraId="5FF02A8A" w14:textId="77777777" w:rsidR="008E6650" w:rsidRDefault="008E6650" w:rsidP="008E6650"/>
    <w:p w14:paraId="3AEE8FE1" w14:textId="79865E2B" w:rsidR="00A679CD" w:rsidRPr="00A679CD" w:rsidRDefault="00A679CD" w:rsidP="00A679CD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3A92F8CC" w14:textId="469E2B38" w:rsidR="006B7791" w:rsidRPr="000D336D" w:rsidRDefault="006B7791" w:rsidP="000D336D">
      <w:pPr>
        <w:pStyle w:val="Heading2"/>
        <w:rPr>
          <w:lang w:val="en-GB"/>
        </w:rPr>
      </w:pPr>
      <w:r w:rsidRPr="000D336D">
        <w:rPr>
          <w:lang w:val="en-GB"/>
        </w:rPr>
        <w:t xml:space="preserve">UI/UX Designer | </w:t>
      </w:r>
      <w:r w:rsidR="000D336D" w:rsidRPr="000D336D">
        <w:rPr>
          <w:rStyle w:val="Emphasis"/>
          <w:lang w:val="en-GB"/>
        </w:rPr>
        <w:t>HYBR Group</w:t>
      </w:r>
    </w:p>
    <w:p w14:paraId="335F817A" w14:textId="021361B6" w:rsidR="006B7791" w:rsidRPr="00565B06" w:rsidRDefault="000D336D" w:rsidP="006B7791">
      <w:pPr>
        <w:pStyle w:val="Heading3"/>
      </w:pPr>
      <w:r>
        <w:t>jan</w:t>
      </w:r>
      <w:r w:rsidR="006B7791">
        <w:t xml:space="preserve"> 2021</w:t>
      </w:r>
      <w:r w:rsidR="006B7791" w:rsidRPr="00565B06">
        <w:t xml:space="preserve"> – </w:t>
      </w:r>
      <w:r>
        <w:t>apr</w:t>
      </w:r>
      <w:r w:rsidR="006B7791">
        <w:t xml:space="preserve"> 202</w:t>
      </w:r>
      <w:r>
        <w:t>1</w:t>
      </w:r>
    </w:p>
    <w:p w14:paraId="516B62D3" w14:textId="02DE089B" w:rsidR="000D336D" w:rsidRPr="003E5632" w:rsidRDefault="003E5632" w:rsidP="003E5632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Create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strong visual designs (mockups, wireframes, prototypes) that are </w:t>
      </w:r>
      <w:r w:rsidR="004A450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on-brand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for clients and follow a project's creative vision and business strategy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.</w:t>
      </w:r>
    </w:p>
    <w:p w14:paraId="695EFF4F" w14:textId="7267589B" w:rsidR="000D336D" w:rsidRPr="000D336D" w:rsidRDefault="003E5632" w:rsidP="00401A29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Collaborate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with other groups like developers,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product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managers and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other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UX designers to deliver high-quality creative for both internal and client-facing projects</w:t>
      </w:r>
      <w:r w:rsidR="000D336D" w:rsidRPr="000D336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.</w:t>
      </w:r>
    </w:p>
    <w:p w14:paraId="1B2F0DA7" w14:textId="51B7B9FE" w:rsidR="003E5632" w:rsidRDefault="003E5632" w:rsidP="00401A29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Actively engage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, communicate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d,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sought 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feedback from internal teams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and client teams to create a collaboration on digital product designs for </w:t>
      </w:r>
      <w:r w:rsidR="004A450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the 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full lifecycle. </w:t>
      </w:r>
    </w:p>
    <w:p w14:paraId="3D17C0C3" w14:textId="3CC54451" w:rsidR="003E5632" w:rsidRDefault="003E5632" w:rsidP="00401A29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Research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ed 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user experience (UX) and accessibility principles and applie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</w:t>
      </w:r>
      <w:r w:rsidRPr="003E5632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appropriate design methodologies and rationale throughout all project phases to achieve the goals of the project in measurable ways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.</w:t>
      </w:r>
    </w:p>
    <w:p w14:paraId="6893E55D" w14:textId="77777777" w:rsidR="004A4505" w:rsidRDefault="004A4505" w:rsidP="004A4505">
      <w:pPr>
        <w:pStyle w:val="Heading2"/>
        <w:ind w:left="720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33140984" w14:textId="77777777" w:rsidR="00401A29" w:rsidRDefault="00401A29" w:rsidP="00401A29">
      <w:pPr>
        <w:pStyle w:val="Heading2"/>
        <w:ind w:left="720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2A76E747" w14:textId="45209ED3" w:rsidR="006B7791" w:rsidRPr="00401A29" w:rsidRDefault="00401A29" w:rsidP="000D336D">
      <w:pPr>
        <w:pStyle w:val="Heading2"/>
        <w:rPr>
          <w:lang w:val="en-GB"/>
        </w:rPr>
      </w:pPr>
      <w:r w:rsidRPr="00401A29">
        <w:rPr>
          <w:lang w:val="en-GB"/>
        </w:rPr>
        <w:t xml:space="preserve">Junior </w:t>
      </w:r>
      <w:r w:rsidR="006B7791" w:rsidRPr="00401A29">
        <w:rPr>
          <w:lang w:val="en-GB"/>
        </w:rPr>
        <w:t xml:space="preserve">UI/UX Designer | </w:t>
      </w:r>
      <w:r w:rsidRPr="00401A29">
        <w:rPr>
          <w:rStyle w:val="Emphasis"/>
          <w:lang w:val="en-GB"/>
        </w:rPr>
        <w:t>Onteres Consulting</w:t>
      </w:r>
    </w:p>
    <w:p w14:paraId="2E9350A8" w14:textId="5C4248EB" w:rsidR="006B7791" w:rsidRPr="00565B06" w:rsidRDefault="00401A29" w:rsidP="006B7791">
      <w:pPr>
        <w:pStyle w:val="Heading3"/>
      </w:pPr>
      <w:r>
        <w:t>Nov</w:t>
      </w:r>
      <w:r w:rsidR="006B7791">
        <w:t xml:space="preserve"> </w:t>
      </w:r>
      <w:r>
        <w:t>2019</w:t>
      </w:r>
      <w:r w:rsidR="006B7791" w:rsidRPr="00565B06">
        <w:t xml:space="preserve"> – </w:t>
      </w:r>
      <w:r w:rsidR="004A4505">
        <w:t>Dec</w:t>
      </w:r>
      <w:r w:rsidR="006B7791">
        <w:t xml:space="preserve"> </w:t>
      </w:r>
      <w:r>
        <w:t>2020</w:t>
      </w:r>
    </w:p>
    <w:p w14:paraId="33B14E22" w14:textId="70492631" w:rsidR="00401A29" w:rsidRDefault="00401A29" w:rsidP="00401A29">
      <w:pPr>
        <w:pStyle w:val="ListParagraph"/>
        <w:numPr>
          <w:ilvl w:val="0"/>
          <w:numId w:val="21"/>
        </w:numPr>
      </w:pPr>
      <w:r>
        <w:t xml:space="preserve">Worked closely with developers, product management, </w:t>
      </w:r>
      <w:r w:rsidR="004A4505">
        <w:t>marketing,</w:t>
      </w:r>
      <w:r>
        <w:t xml:space="preserve"> and sales teams to gather product requirements and facilitate design thinking exercises.</w:t>
      </w:r>
    </w:p>
    <w:p w14:paraId="466BB2D7" w14:textId="77777777" w:rsidR="00401A29" w:rsidRDefault="00401A29" w:rsidP="00401A29">
      <w:pPr>
        <w:pStyle w:val="ListParagraph"/>
        <w:numPr>
          <w:ilvl w:val="0"/>
          <w:numId w:val="21"/>
        </w:numPr>
      </w:pPr>
      <w:r>
        <w:t>Collaborated with product managers to understand the product/service before presenting solutions to improve the visual and interactive experience.</w:t>
      </w:r>
    </w:p>
    <w:p w14:paraId="1D62BB57" w14:textId="2CB8B08F" w:rsidR="006B7791" w:rsidRDefault="00401A29" w:rsidP="00401A29">
      <w:pPr>
        <w:pStyle w:val="ListParagraph"/>
        <w:numPr>
          <w:ilvl w:val="0"/>
          <w:numId w:val="21"/>
        </w:numPr>
      </w:pPr>
      <w:r>
        <w:t>Gathered user requirements from product managers to create compelling and original graphic designs (images, sketches, etc.).</w:t>
      </w:r>
    </w:p>
    <w:p w14:paraId="6FBF4F02" w14:textId="5CB2C770" w:rsidR="00A473CA" w:rsidRDefault="00C764B5" w:rsidP="00A473CA"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BD2DDD" wp14:editId="697443AA">
                <wp:simplePos x="0" y="0"/>
                <wp:positionH relativeFrom="column">
                  <wp:posOffset>-425885</wp:posOffset>
                </wp:positionH>
                <wp:positionV relativeFrom="paragraph">
                  <wp:posOffset>225338</wp:posOffset>
                </wp:positionV>
                <wp:extent cx="274320" cy="274320"/>
                <wp:effectExtent l="0" t="0" r="0" b="0"/>
                <wp:wrapSquare wrapText="bothSides"/>
                <wp:docPr id="645818415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79788395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6619353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2618388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937566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4882982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EEA4C" id="Skills in circle icon" o:spid="_x0000_s1026" alt="Skills icon" style="position:absolute;margin-left:-33.55pt;margin-top:17.75pt;width:21.6pt;height:21.6pt;z-index:251658240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XgUSEAAJv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square"/>
              </v:group>
            </w:pict>
          </mc:Fallback>
        </mc:AlternateContent>
      </w:r>
    </w:p>
    <w:p w14:paraId="0C886014" w14:textId="63A3CAC9" w:rsidR="00A473CA" w:rsidRPr="00C764B5" w:rsidRDefault="00A473CA" w:rsidP="00A473CA">
      <w:pPr>
        <w:rPr>
          <w:rFonts w:asciiTheme="majorHAnsi" w:eastAsiaTheme="majorEastAsia" w:hAnsiTheme="majorHAnsi" w:cstheme="majorBidi"/>
          <w:b/>
          <w:caps/>
          <w:color w:val="111111" w:themeColor="text2"/>
          <w:sz w:val="32"/>
          <w:szCs w:val="32"/>
        </w:rPr>
      </w:pPr>
      <w:r w:rsidRPr="00C764B5">
        <w:rPr>
          <w:rFonts w:asciiTheme="majorHAnsi" w:eastAsiaTheme="majorEastAsia" w:hAnsiTheme="majorHAnsi" w:cstheme="majorBidi"/>
          <w:b/>
          <w:caps/>
          <w:color w:val="111111" w:themeColor="text2"/>
          <w:sz w:val="32"/>
          <w:szCs w:val="32"/>
        </w:rPr>
        <w:t>Live Websites</w:t>
      </w:r>
    </w:p>
    <w:p w14:paraId="62AC26F6" w14:textId="35E7A95C" w:rsidR="00A473CA" w:rsidRDefault="00000000" w:rsidP="00A473CA">
      <w:hyperlink r:id="rId11" w:history="1">
        <w:r w:rsidR="00A473CA">
          <w:rPr>
            <w:rStyle w:val="Hyperlink"/>
          </w:rPr>
          <w:t>Home | nairaCompare</w:t>
        </w:r>
      </w:hyperlink>
    </w:p>
    <w:p w14:paraId="10C1965E" w14:textId="4B8916F6" w:rsidR="00A473CA" w:rsidRPr="00A473CA" w:rsidRDefault="00A473CA" w:rsidP="00A473CA">
      <w:pPr>
        <w:rPr>
          <w:rStyle w:val="Hyperlink"/>
        </w:rPr>
      </w:pPr>
      <w:r w:rsidRPr="00A473CA">
        <w:rPr>
          <w:rStyle w:val="Hyperlink"/>
        </w:rPr>
        <w:t>https://aqualinabeachhouse.com/</w:t>
      </w:r>
    </w:p>
    <w:p w14:paraId="18B13216" w14:textId="3A9D7E29" w:rsidR="004A4505" w:rsidRDefault="00000000" w:rsidP="004A4505">
      <w:pPr>
        <w:rPr>
          <w:rStyle w:val="Hyperlink"/>
        </w:rPr>
      </w:pPr>
      <w:hyperlink r:id="rId12" w:history="1">
        <w:r w:rsidR="00C764B5" w:rsidRPr="00ED362C">
          <w:rPr>
            <w:rStyle w:val="Hyperlink"/>
          </w:rPr>
          <w:t>https://craycreative.com/</w:t>
        </w:r>
      </w:hyperlink>
    </w:p>
    <w:p w14:paraId="4E38E41C" w14:textId="1106CD3B" w:rsidR="00C764B5" w:rsidRPr="00A473CA" w:rsidRDefault="00C764B5" w:rsidP="004A4505">
      <w:pPr>
        <w:rPr>
          <w:rStyle w:val="Hyperlink"/>
        </w:rPr>
      </w:pPr>
      <w:r w:rsidRPr="00C764B5">
        <w:rPr>
          <w:rStyle w:val="Hyperlink"/>
        </w:rPr>
        <w:t>https://www.farmforte.com/frea#home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6C715E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CA18C7F" w14:textId="0AE50D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DA7911" wp14:editId="18636116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8B064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C97CE02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E157C0CE80FB4A5C98120A433A85600F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735167D" w14:textId="77777777" w:rsidTr="00565B06">
        <w:tc>
          <w:tcPr>
            <w:tcW w:w="4320" w:type="dxa"/>
          </w:tcPr>
          <w:p w14:paraId="5E9FACA2" w14:textId="1CE4FAD5" w:rsidR="00143224" w:rsidRPr="00565B06" w:rsidRDefault="00230225" w:rsidP="00565B06">
            <w:pPr>
              <w:pStyle w:val="ListBullet"/>
              <w:spacing w:after="80"/>
            </w:pPr>
            <w:r>
              <w:t>Proficient in Figma, Adobe XD</w:t>
            </w:r>
            <w:r w:rsidR="0031529F">
              <w:t>,</w:t>
            </w:r>
            <w:r>
              <w:t xml:space="preserve"> and </w:t>
            </w:r>
            <w:r w:rsidR="00E917F8">
              <w:t xml:space="preserve">Adobe </w:t>
            </w:r>
            <w:r>
              <w:t>Photoshop</w:t>
            </w:r>
          </w:p>
          <w:p w14:paraId="1E52A0CA" w14:textId="73B82014" w:rsidR="00E917F8" w:rsidRDefault="00E917F8" w:rsidP="00316CE4">
            <w:pPr>
              <w:pStyle w:val="ListBullet"/>
              <w:spacing w:after="80"/>
            </w:pPr>
            <w:r>
              <w:t>Prototyping</w:t>
            </w:r>
          </w:p>
          <w:p w14:paraId="2EAEB6C4" w14:textId="7B83C83A" w:rsidR="00316CE4" w:rsidRPr="00565B06" w:rsidRDefault="00E917F8" w:rsidP="00316CE4">
            <w:pPr>
              <w:pStyle w:val="ListBullet"/>
              <w:spacing w:after="80"/>
            </w:pPr>
            <w:r>
              <w:t>Basic knowledge of HTML/CSS</w:t>
            </w:r>
          </w:p>
        </w:tc>
        <w:tc>
          <w:tcPr>
            <w:tcW w:w="4320" w:type="dxa"/>
            <w:tcMar>
              <w:left w:w="576" w:type="dxa"/>
            </w:tcMar>
          </w:tcPr>
          <w:p w14:paraId="7FA656F7" w14:textId="26C80F86" w:rsidR="00143224" w:rsidRPr="00565B06" w:rsidRDefault="00230225" w:rsidP="00565B06">
            <w:pPr>
              <w:pStyle w:val="ListBullet"/>
              <w:spacing w:after="80"/>
            </w:pPr>
            <w:r>
              <w:t>Wireframing</w:t>
            </w:r>
          </w:p>
          <w:p w14:paraId="2B6332CD" w14:textId="034FBF52" w:rsidR="00F904FC" w:rsidRPr="00565B06" w:rsidRDefault="004A4505" w:rsidP="00565B06">
            <w:pPr>
              <w:pStyle w:val="ListBullet"/>
              <w:spacing w:after="80"/>
            </w:pPr>
            <w:r>
              <w:t>Communication Skills</w:t>
            </w:r>
          </w:p>
          <w:p w14:paraId="17A099B3" w14:textId="43B195A0" w:rsidR="00F904FC" w:rsidRPr="00565B06" w:rsidRDefault="005850CD" w:rsidP="00565B06">
            <w:pPr>
              <w:pStyle w:val="ListBullet"/>
              <w:spacing w:after="80"/>
            </w:pPr>
            <w:r>
              <w:t>User Research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20D8F8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AAC5E34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904FA7" wp14:editId="364C7829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38B8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1A6AB7C" w14:textId="0E67A6EE" w:rsidR="00AC7C34" w:rsidRPr="00565B06" w:rsidRDefault="00230225" w:rsidP="00AD6216">
            <w:pPr>
              <w:pStyle w:val="Heading1"/>
            </w:pPr>
            <w:r>
              <w:t>REFERENCE</w:t>
            </w:r>
          </w:p>
        </w:tc>
      </w:tr>
    </w:tbl>
    <w:p w14:paraId="6D484C4A" w14:textId="78687FBE" w:rsidR="007A0F44" w:rsidRPr="00565B06" w:rsidRDefault="00230225" w:rsidP="00316CE4">
      <w:r>
        <w:t>Upon Request</w:t>
      </w:r>
    </w:p>
    <w:sectPr w:rsidR="007A0F44" w:rsidRPr="00565B06" w:rsidSect="00E84FDA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85D06" w14:textId="77777777" w:rsidR="00C30B82" w:rsidRDefault="00C30B82" w:rsidP="00F534FB">
      <w:pPr>
        <w:spacing w:after="0"/>
      </w:pPr>
      <w:r>
        <w:separator/>
      </w:r>
    </w:p>
  </w:endnote>
  <w:endnote w:type="continuationSeparator" w:id="0">
    <w:p w14:paraId="05678B50" w14:textId="77777777" w:rsidR="00C30B82" w:rsidRDefault="00C30B8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393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27A59" w14:textId="77777777" w:rsidR="00C30B82" w:rsidRDefault="00C30B82" w:rsidP="00F534FB">
      <w:pPr>
        <w:spacing w:after="0"/>
      </w:pPr>
      <w:r>
        <w:separator/>
      </w:r>
    </w:p>
  </w:footnote>
  <w:footnote w:type="continuationSeparator" w:id="0">
    <w:p w14:paraId="7B2D2841" w14:textId="77777777" w:rsidR="00C30B82" w:rsidRDefault="00C30B8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288B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D33CDF" wp14:editId="02D3099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0C968F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1287D39"/>
    <w:multiLevelType w:val="multilevel"/>
    <w:tmpl w:val="7A20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EC4130"/>
    <w:multiLevelType w:val="hybridMultilevel"/>
    <w:tmpl w:val="0FE8B1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2570FD"/>
    <w:multiLevelType w:val="hybridMultilevel"/>
    <w:tmpl w:val="DB643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6114E"/>
    <w:multiLevelType w:val="hybridMultilevel"/>
    <w:tmpl w:val="1CA663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54DC7"/>
    <w:multiLevelType w:val="hybridMultilevel"/>
    <w:tmpl w:val="F2EE44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D4EC6"/>
    <w:multiLevelType w:val="multilevel"/>
    <w:tmpl w:val="8A8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634E74"/>
    <w:multiLevelType w:val="hybridMultilevel"/>
    <w:tmpl w:val="D68675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D1E25"/>
    <w:multiLevelType w:val="hybridMultilevel"/>
    <w:tmpl w:val="2C1A2C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B0065"/>
    <w:multiLevelType w:val="hybridMultilevel"/>
    <w:tmpl w:val="9AEE18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3094">
    <w:abstractNumId w:val="9"/>
  </w:num>
  <w:num w:numId="2" w16cid:durableId="391080220">
    <w:abstractNumId w:val="9"/>
    <w:lvlOverride w:ilvl="0">
      <w:startOverride w:val="1"/>
    </w:lvlOverride>
  </w:num>
  <w:num w:numId="3" w16cid:durableId="1027948912">
    <w:abstractNumId w:val="11"/>
  </w:num>
  <w:num w:numId="4" w16cid:durableId="598216123">
    <w:abstractNumId w:val="18"/>
  </w:num>
  <w:num w:numId="5" w16cid:durableId="1755588643">
    <w:abstractNumId w:val="8"/>
  </w:num>
  <w:num w:numId="6" w16cid:durableId="1936745215">
    <w:abstractNumId w:val="7"/>
  </w:num>
  <w:num w:numId="7" w16cid:durableId="1423800832">
    <w:abstractNumId w:val="6"/>
  </w:num>
  <w:num w:numId="8" w16cid:durableId="742144240">
    <w:abstractNumId w:val="5"/>
  </w:num>
  <w:num w:numId="9" w16cid:durableId="1231237648">
    <w:abstractNumId w:val="4"/>
  </w:num>
  <w:num w:numId="10" w16cid:durableId="511451438">
    <w:abstractNumId w:val="3"/>
  </w:num>
  <w:num w:numId="11" w16cid:durableId="605040607">
    <w:abstractNumId w:val="2"/>
  </w:num>
  <w:num w:numId="12" w16cid:durableId="1725251958">
    <w:abstractNumId w:val="1"/>
  </w:num>
  <w:num w:numId="13" w16cid:durableId="76485081">
    <w:abstractNumId w:val="0"/>
  </w:num>
  <w:num w:numId="14" w16cid:durableId="295182085">
    <w:abstractNumId w:val="17"/>
  </w:num>
  <w:num w:numId="15" w16cid:durableId="1483619218">
    <w:abstractNumId w:val="13"/>
  </w:num>
  <w:num w:numId="16" w16cid:durableId="295792434">
    <w:abstractNumId w:val="15"/>
  </w:num>
  <w:num w:numId="17" w16cid:durableId="877545066">
    <w:abstractNumId w:val="14"/>
  </w:num>
  <w:num w:numId="18" w16cid:durableId="465706755">
    <w:abstractNumId w:val="16"/>
  </w:num>
  <w:num w:numId="19" w16cid:durableId="1354458045">
    <w:abstractNumId w:val="12"/>
  </w:num>
  <w:num w:numId="20" w16cid:durableId="429548543">
    <w:abstractNumId w:val="21"/>
  </w:num>
  <w:num w:numId="21" w16cid:durableId="1844936221">
    <w:abstractNumId w:val="22"/>
  </w:num>
  <w:num w:numId="22" w16cid:durableId="1319194074">
    <w:abstractNumId w:val="19"/>
  </w:num>
  <w:num w:numId="23" w16cid:durableId="972907670">
    <w:abstractNumId w:val="10"/>
  </w:num>
  <w:num w:numId="24" w16cid:durableId="20152605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5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D336D"/>
    <w:rsid w:val="000E24AC"/>
    <w:rsid w:val="000E4A73"/>
    <w:rsid w:val="000F79EA"/>
    <w:rsid w:val="00124836"/>
    <w:rsid w:val="00134F92"/>
    <w:rsid w:val="00137DC1"/>
    <w:rsid w:val="00143224"/>
    <w:rsid w:val="00145B33"/>
    <w:rsid w:val="001468F3"/>
    <w:rsid w:val="00152C3A"/>
    <w:rsid w:val="001539C4"/>
    <w:rsid w:val="00161038"/>
    <w:rsid w:val="00162BEE"/>
    <w:rsid w:val="00171E1B"/>
    <w:rsid w:val="00182F07"/>
    <w:rsid w:val="00184F4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0225"/>
    <w:rsid w:val="002372E8"/>
    <w:rsid w:val="0023768B"/>
    <w:rsid w:val="0025163F"/>
    <w:rsid w:val="00254330"/>
    <w:rsid w:val="00260F01"/>
    <w:rsid w:val="00261BA6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4B14"/>
    <w:rsid w:val="0031529F"/>
    <w:rsid w:val="00316CE4"/>
    <w:rsid w:val="00323C3F"/>
    <w:rsid w:val="003279A4"/>
    <w:rsid w:val="00337114"/>
    <w:rsid w:val="0035004C"/>
    <w:rsid w:val="003571C8"/>
    <w:rsid w:val="00383057"/>
    <w:rsid w:val="003855EB"/>
    <w:rsid w:val="0039703C"/>
    <w:rsid w:val="003974BB"/>
    <w:rsid w:val="003A091E"/>
    <w:rsid w:val="003A36F4"/>
    <w:rsid w:val="003E5632"/>
    <w:rsid w:val="003E5D64"/>
    <w:rsid w:val="00401A29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A450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37D9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50CD"/>
    <w:rsid w:val="0059085F"/>
    <w:rsid w:val="005A09FE"/>
    <w:rsid w:val="005A459B"/>
    <w:rsid w:val="005A74EC"/>
    <w:rsid w:val="005B3D67"/>
    <w:rsid w:val="005B437C"/>
    <w:rsid w:val="005D0108"/>
    <w:rsid w:val="005E088C"/>
    <w:rsid w:val="005E6E43"/>
    <w:rsid w:val="005F4455"/>
    <w:rsid w:val="00606718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91"/>
    <w:rsid w:val="006D3DC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2873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006B"/>
    <w:rsid w:val="008030EE"/>
    <w:rsid w:val="00812148"/>
    <w:rsid w:val="00814B43"/>
    <w:rsid w:val="00814FA5"/>
    <w:rsid w:val="0083016A"/>
    <w:rsid w:val="00846AAE"/>
    <w:rsid w:val="00867081"/>
    <w:rsid w:val="0089296B"/>
    <w:rsid w:val="008978E8"/>
    <w:rsid w:val="008A02C4"/>
    <w:rsid w:val="008A49A0"/>
    <w:rsid w:val="008A6538"/>
    <w:rsid w:val="008D4FC8"/>
    <w:rsid w:val="008D5A80"/>
    <w:rsid w:val="008E5483"/>
    <w:rsid w:val="008E6650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424"/>
    <w:rsid w:val="00A2760D"/>
    <w:rsid w:val="00A42CE4"/>
    <w:rsid w:val="00A473CA"/>
    <w:rsid w:val="00A5309D"/>
    <w:rsid w:val="00A56B81"/>
    <w:rsid w:val="00A6314E"/>
    <w:rsid w:val="00A679CD"/>
    <w:rsid w:val="00A77B4D"/>
    <w:rsid w:val="00A8052D"/>
    <w:rsid w:val="00A80D5A"/>
    <w:rsid w:val="00A9077F"/>
    <w:rsid w:val="00AA04BD"/>
    <w:rsid w:val="00AA276C"/>
    <w:rsid w:val="00AA53DC"/>
    <w:rsid w:val="00AB5A39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261E"/>
    <w:rsid w:val="00B47E1E"/>
    <w:rsid w:val="00B54661"/>
    <w:rsid w:val="00B55487"/>
    <w:rsid w:val="00B659B5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0B82"/>
    <w:rsid w:val="00C31501"/>
    <w:rsid w:val="00C3233C"/>
    <w:rsid w:val="00C3763A"/>
    <w:rsid w:val="00C53932"/>
    <w:rsid w:val="00C60281"/>
    <w:rsid w:val="00C764B5"/>
    <w:rsid w:val="00C779DA"/>
    <w:rsid w:val="00C814F7"/>
    <w:rsid w:val="00C81C04"/>
    <w:rsid w:val="00C91B4B"/>
    <w:rsid w:val="00C93DE1"/>
    <w:rsid w:val="00CA1ED0"/>
    <w:rsid w:val="00CA2E0A"/>
    <w:rsid w:val="00CB3192"/>
    <w:rsid w:val="00CB3526"/>
    <w:rsid w:val="00CC1E5C"/>
    <w:rsid w:val="00CD1043"/>
    <w:rsid w:val="00CE2C76"/>
    <w:rsid w:val="00CE5348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87763"/>
    <w:rsid w:val="00D9713E"/>
    <w:rsid w:val="00DB0B61"/>
    <w:rsid w:val="00DB1D57"/>
    <w:rsid w:val="00DD1498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4FDA"/>
    <w:rsid w:val="00E917F8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59A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B7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aycreativ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airacompare.n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ti%20Arigb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9F4E87A17E46A6932FB01C2A622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F93AD-C141-419F-ADD1-13597298A81D}"/>
      </w:docPartPr>
      <w:docPartBody>
        <w:p w:rsidR="00D53BD8" w:rsidRDefault="00000000">
          <w:pPr>
            <w:pStyle w:val="839F4E87A17E46A6932FB01C2A622036"/>
          </w:pPr>
          <w:r w:rsidRPr="009D0878">
            <w:t>Address</w:t>
          </w:r>
        </w:p>
      </w:docPartBody>
    </w:docPart>
    <w:docPart>
      <w:docPartPr>
        <w:name w:val="E4BD83DB30B04819B93323FEB3F97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87EB-FE9C-4195-9813-3BE883858BA0}"/>
      </w:docPartPr>
      <w:docPartBody>
        <w:p w:rsidR="00D53BD8" w:rsidRDefault="00000000">
          <w:pPr>
            <w:pStyle w:val="E4BD83DB30B04819B93323FEB3F97871"/>
          </w:pPr>
          <w:r w:rsidRPr="009D0878">
            <w:t>Phone</w:t>
          </w:r>
        </w:p>
      </w:docPartBody>
    </w:docPart>
    <w:docPart>
      <w:docPartPr>
        <w:name w:val="CA356844191F4603B6886B3E99DF6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3E47-DABB-4623-A52C-34EAF1A1DCA0}"/>
      </w:docPartPr>
      <w:docPartBody>
        <w:p w:rsidR="00D53BD8" w:rsidRDefault="00000000">
          <w:pPr>
            <w:pStyle w:val="CA356844191F4603B6886B3E99DF6733"/>
          </w:pPr>
          <w:r w:rsidRPr="009D0878">
            <w:t>Email</w:t>
          </w:r>
        </w:p>
      </w:docPartBody>
    </w:docPart>
    <w:docPart>
      <w:docPartPr>
        <w:name w:val="F10AE43114C1424A9546BA66E0541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4719-95C3-4919-8B0D-0FD158736BA4}"/>
      </w:docPartPr>
      <w:docPartBody>
        <w:p w:rsidR="00D53BD8" w:rsidRDefault="00000000">
          <w:pPr>
            <w:pStyle w:val="F10AE43114C1424A9546BA66E05410B9"/>
          </w:pPr>
          <w:r w:rsidRPr="009D0878">
            <w:t>Twitter/Blog/Portfolio</w:t>
          </w:r>
        </w:p>
      </w:docPartBody>
    </w:docPart>
    <w:docPart>
      <w:docPartPr>
        <w:name w:val="03EC27C683D3442394A04B0FE7EC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40E25-5B23-4957-9846-62BB2FDA7286}"/>
      </w:docPartPr>
      <w:docPartBody>
        <w:p w:rsidR="00D53BD8" w:rsidRDefault="00000000">
          <w:pPr>
            <w:pStyle w:val="03EC27C683D3442394A04B0FE7EC4433"/>
          </w:pPr>
          <w:r w:rsidRPr="00565B06">
            <w:t>Education</w:t>
          </w:r>
        </w:p>
      </w:docPartBody>
    </w:docPart>
    <w:docPart>
      <w:docPartPr>
        <w:name w:val="A0EFACE813FC46FE91898CDAAF731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B0189-3D5A-4026-A118-9B56FFA4B5F6}"/>
      </w:docPartPr>
      <w:docPartBody>
        <w:p w:rsidR="00D53BD8" w:rsidRDefault="00000000">
          <w:pPr>
            <w:pStyle w:val="A0EFACE813FC46FE91898CDAAF7312C9"/>
          </w:pPr>
          <w:r w:rsidRPr="00565B06">
            <w:t>Experience</w:t>
          </w:r>
        </w:p>
      </w:docPartBody>
    </w:docPart>
    <w:docPart>
      <w:docPartPr>
        <w:name w:val="E157C0CE80FB4A5C98120A433A85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E7A85-70E1-4A02-B2A6-48BAF50EF09F}"/>
      </w:docPartPr>
      <w:docPartBody>
        <w:p w:rsidR="00D53BD8" w:rsidRDefault="00000000">
          <w:pPr>
            <w:pStyle w:val="E157C0CE80FB4A5C98120A433A85600F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73"/>
    <w:rsid w:val="002809EA"/>
    <w:rsid w:val="00465545"/>
    <w:rsid w:val="00592B73"/>
    <w:rsid w:val="00951F0C"/>
    <w:rsid w:val="009F68F7"/>
    <w:rsid w:val="00B3104A"/>
    <w:rsid w:val="00B3261E"/>
    <w:rsid w:val="00C54602"/>
    <w:rsid w:val="00CC4BBC"/>
    <w:rsid w:val="00D53BD8"/>
    <w:rsid w:val="00D9713E"/>
    <w:rsid w:val="00DD33C7"/>
    <w:rsid w:val="00F7610D"/>
    <w:rsid w:val="00F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F4E87A17E46A6932FB01C2A622036">
    <w:name w:val="839F4E87A17E46A6932FB01C2A622036"/>
  </w:style>
  <w:style w:type="paragraph" w:customStyle="1" w:styleId="E4BD83DB30B04819B93323FEB3F97871">
    <w:name w:val="E4BD83DB30B04819B93323FEB3F97871"/>
  </w:style>
  <w:style w:type="paragraph" w:customStyle="1" w:styleId="CA356844191F4603B6886B3E99DF6733">
    <w:name w:val="CA356844191F4603B6886B3E99DF6733"/>
  </w:style>
  <w:style w:type="paragraph" w:customStyle="1" w:styleId="F10AE43114C1424A9546BA66E05410B9">
    <w:name w:val="F10AE43114C1424A9546BA66E05410B9"/>
  </w:style>
  <w:style w:type="paragraph" w:customStyle="1" w:styleId="03EC27C683D3442394A04B0FE7EC4433">
    <w:name w:val="03EC27C683D3442394A04B0FE7EC4433"/>
  </w:style>
  <w:style w:type="character" w:styleId="Emphasis">
    <w:name w:val="Emphasis"/>
    <w:basedOn w:val="DefaultParagraphFont"/>
    <w:uiPriority w:val="11"/>
    <w:qFormat/>
    <w:rPr>
      <w:b w:val="0"/>
      <w:iCs/>
      <w:color w:val="215E99" w:themeColor="text2" w:themeTint="BF"/>
      <w:sz w:val="26"/>
    </w:rPr>
  </w:style>
  <w:style w:type="paragraph" w:customStyle="1" w:styleId="A0EFACE813FC46FE91898CDAAF7312C9">
    <w:name w:val="A0EFACE813FC46FE91898CDAAF7312C9"/>
  </w:style>
  <w:style w:type="paragraph" w:customStyle="1" w:styleId="E157C0CE80FB4A5C98120A433A85600F">
    <w:name w:val="E157C0CE80FB4A5C98120A433A856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Blk K, Mint Estate, Ajah, Lekki, Lagos</CompanyAddress>
  <CompanyPhone>+234 812 661 2417</CompanyPhone>
  <CompanyFax/>
  <CompanyEmail>Ebi.titi96@gmail.com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2022-09-06T18:59:00Z</dcterms:created>
  <dcterms:modified xsi:type="dcterms:W3CDTF">2024-09-03T08:59:00Z</dcterms:modified>
  <cp:category/>
  <cp:contentStatus>dribbble.com/oteetee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3d32d39515515e4185b9169cbb6b339852ec127bf3f3aa99e0239f6864ce4507</vt:lpwstr>
  </property>
</Properties>
</file>